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928D" w14:textId="5515C4C3" w:rsidR="00EF2E61" w:rsidRPr="002C26AD" w:rsidRDefault="0069208F" w:rsidP="00D509F5">
      <w:pPr>
        <w:pStyle w:val="Subtitle"/>
        <w:pBdr>
          <w:top w:val="double" w:sz="4" w:space="0" w:color="auto"/>
          <w:bottom w:val="double" w:sz="4" w:space="0" w:color="auto"/>
        </w:pBdr>
        <w:tabs>
          <w:tab w:val="clear" w:pos="8640"/>
        </w:tabs>
        <w:jc w:val="center"/>
        <w:rPr>
          <w:rFonts w:asciiTheme="minorHAnsi" w:hAnsiTheme="minorHAnsi" w:cstheme="minorHAnsi"/>
          <w:b w:val="0"/>
          <w:i w:val="0"/>
          <w:sz w:val="40"/>
          <w:szCs w:val="40"/>
          <w:lang w:val="en-US"/>
        </w:rPr>
      </w:pPr>
      <w:bookmarkStart w:id="0" w:name="_Hlk71394231"/>
      <w:r>
        <w:rPr>
          <w:rFonts w:asciiTheme="minorHAnsi" w:hAnsiTheme="minorHAnsi" w:cstheme="minorHAnsi"/>
          <w:i w:val="0"/>
          <w:smallCaps/>
          <w:sz w:val="40"/>
          <w:szCs w:val="40"/>
          <w:lang w:val="en-US"/>
        </w:rPr>
        <w:t>Madelyn Saadah</w:t>
      </w:r>
    </w:p>
    <w:p w14:paraId="50482F9F" w14:textId="47729B35" w:rsidR="00EF2E61" w:rsidRPr="002C26AD" w:rsidRDefault="00E04D38" w:rsidP="00D509F5">
      <w:pPr>
        <w:pBdr>
          <w:top w:val="double" w:sz="4" w:space="0" w:color="auto"/>
          <w:bottom w:val="double" w:sz="4" w:space="0" w:color="auto"/>
        </w:pBdr>
        <w:tabs>
          <w:tab w:val="center" w:pos="5130"/>
          <w:tab w:val="right" w:pos="10224"/>
        </w:tabs>
        <w:rPr>
          <w:rFonts w:asciiTheme="minorHAnsi" w:hAnsiTheme="minorHAnsi" w:cstheme="minorHAnsi"/>
        </w:rPr>
      </w:pPr>
      <w:r w:rsidRPr="002C26AD">
        <w:rPr>
          <w:rFonts w:asciiTheme="minorHAnsi" w:hAnsiTheme="minorHAnsi" w:cstheme="minorHAnsi"/>
          <w:sz w:val="23"/>
          <w:szCs w:val="23"/>
        </w:rPr>
        <w:t>Ashburn, VA 20148</w:t>
      </w:r>
      <w:r w:rsidR="00EF2E61" w:rsidRPr="002C26AD">
        <w:rPr>
          <w:rFonts w:asciiTheme="minorHAnsi" w:hAnsiTheme="minorHAnsi" w:cstheme="minorHAnsi"/>
          <w:sz w:val="23"/>
          <w:szCs w:val="23"/>
        </w:rPr>
        <w:tab/>
      </w:r>
      <w:r w:rsidR="002C26AD">
        <w:rPr>
          <w:rFonts w:asciiTheme="minorHAnsi" w:hAnsiTheme="minorHAnsi" w:cstheme="minorHAnsi"/>
          <w:sz w:val="23"/>
          <w:szCs w:val="23"/>
        </w:rPr>
        <w:t xml:space="preserve">          </w:t>
      </w:r>
      <w:hyperlink r:id="rId8" w:history="1">
        <w:r w:rsidR="008856F1">
          <w:rPr>
            <w:rStyle w:val="Hyperlink"/>
            <w:rFonts w:asciiTheme="minorHAnsi" w:hAnsiTheme="minorHAnsi" w:cstheme="minorHAnsi"/>
            <w:sz w:val="23"/>
            <w:szCs w:val="23"/>
          </w:rPr>
          <w:t>madelyn.saadah@gmail.com</w:t>
        </w:r>
      </w:hyperlink>
      <w:r w:rsidR="002C26AD">
        <w:rPr>
          <w:rFonts w:asciiTheme="minorHAnsi" w:hAnsiTheme="minorHAnsi" w:cstheme="minorHAnsi"/>
          <w:sz w:val="23"/>
          <w:szCs w:val="23"/>
        </w:rPr>
        <w:t xml:space="preserve"> </w:t>
      </w:r>
      <w:r w:rsidRPr="002C26AD">
        <w:rPr>
          <w:rFonts w:asciiTheme="minorHAnsi" w:hAnsiTheme="minorHAnsi" w:cstheme="minorHAnsi"/>
          <w:sz w:val="23"/>
          <w:szCs w:val="23"/>
        </w:rPr>
        <w:t>|</w:t>
      </w:r>
      <w:r w:rsidR="002C26AD">
        <w:rPr>
          <w:rFonts w:asciiTheme="minorHAnsi" w:hAnsiTheme="minorHAnsi" w:cstheme="minorHAnsi"/>
          <w:sz w:val="23"/>
          <w:szCs w:val="23"/>
        </w:rPr>
        <w:t xml:space="preserve"> </w:t>
      </w:r>
      <w:hyperlink r:id="rId9" w:history="1">
        <w:r w:rsidR="008856F1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8856F1">
          <w:rPr>
            <w:rStyle w:val="Hyperlink"/>
            <w:rFonts w:asciiTheme="minorHAnsi" w:hAnsiTheme="minorHAnsi" w:cstheme="minorHAnsi"/>
          </w:rPr>
          <w:t>madelyn-saadah</w:t>
        </w:r>
        <w:proofErr w:type="spellEnd"/>
      </w:hyperlink>
      <w:r w:rsidR="002C26AD">
        <w:rPr>
          <w:rFonts w:asciiTheme="minorHAnsi" w:hAnsiTheme="minorHAnsi" w:cstheme="minorHAnsi"/>
        </w:rPr>
        <w:t xml:space="preserve">       </w:t>
      </w:r>
      <w:r w:rsidR="008856F1">
        <w:rPr>
          <w:rFonts w:asciiTheme="minorHAnsi" w:hAnsiTheme="minorHAnsi" w:cstheme="minorHAnsi"/>
        </w:rPr>
        <w:t xml:space="preserve"> </w:t>
      </w:r>
      <w:r w:rsidRPr="002C26AD">
        <w:rPr>
          <w:rFonts w:asciiTheme="minorHAnsi" w:hAnsiTheme="minorHAnsi" w:cstheme="minorHAnsi"/>
          <w:sz w:val="23"/>
          <w:szCs w:val="23"/>
        </w:rPr>
        <w:t>703-</w:t>
      </w:r>
      <w:r w:rsidR="008856F1">
        <w:rPr>
          <w:rFonts w:asciiTheme="minorHAnsi" w:hAnsiTheme="minorHAnsi" w:cstheme="minorHAnsi"/>
          <w:sz w:val="23"/>
          <w:szCs w:val="23"/>
        </w:rPr>
        <w:t>593-6962</w:t>
      </w:r>
    </w:p>
    <w:p w14:paraId="7C57BF19" w14:textId="5F134E80" w:rsidR="00EF2E61" w:rsidRDefault="00EF2E61" w:rsidP="00EF2E61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2"/>
          <w:szCs w:val="12"/>
        </w:rPr>
      </w:pPr>
    </w:p>
    <w:p w14:paraId="5486A2EF" w14:textId="52539D14" w:rsidR="00EF2E61" w:rsidRPr="002C26AD" w:rsidRDefault="00471104" w:rsidP="00EF2E61">
      <w:pPr>
        <w:pStyle w:val="Header"/>
        <w:pBdr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23"/>
          <w:szCs w:val="23"/>
        </w:rPr>
      </w:pPr>
      <w:r w:rsidRPr="002C26AD">
        <w:rPr>
          <w:rFonts w:asciiTheme="minorHAnsi" w:hAnsiTheme="minorHAnsi" w:cstheme="minorHAnsi"/>
          <w:b/>
          <w:sz w:val="23"/>
          <w:szCs w:val="23"/>
        </w:rPr>
        <w:t>EXPERIENCE</w:t>
      </w:r>
    </w:p>
    <w:p w14:paraId="4C258364" w14:textId="77777777" w:rsidR="00EF2E61" w:rsidRPr="002C26AD" w:rsidRDefault="00EF2E61" w:rsidP="00EF2E61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12"/>
          <w:szCs w:val="12"/>
        </w:rPr>
      </w:pPr>
    </w:p>
    <w:p w14:paraId="031441C5" w14:textId="77777777" w:rsidR="00D640FA" w:rsidRPr="002C26AD" w:rsidRDefault="00D640FA" w:rsidP="00D640FA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James Madison University Communications</w:t>
      </w:r>
      <w:r>
        <w:rPr>
          <w:rFonts w:asciiTheme="minorHAnsi" w:hAnsiTheme="minorHAnsi" w:cstheme="minorHAnsi"/>
          <w:b/>
          <w:sz w:val="23"/>
          <w:szCs w:val="23"/>
        </w:rPr>
        <w:tab/>
        <w:t>Aug. 2022 – May 2024</w:t>
      </w:r>
    </w:p>
    <w:p w14:paraId="3B2BE0C2" w14:textId="77777777" w:rsidR="00D640FA" w:rsidRDefault="00D640FA" w:rsidP="00D640FA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Media Relations Assistant</w:t>
      </w:r>
      <w:r w:rsidRPr="002C26AD">
        <w:rPr>
          <w:rFonts w:asciiTheme="minorHAnsi" w:hAnsiTheme="minorHAnsi" w:cstheme="minorHAnsi"/>
          <w:b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>Harrisonburg, VA</w:t>
      </w:r>
    </w:p>
    <w:p w14:paraId="2ACFF7E1" w14:textId="5BC44B9C" w:rsidR="00D640FA" w:rsidRPr="001A6779" w:rsidRDefault="007D6C67" w:rsidP="00D640FA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 xml:space="preserve">Developed </w:t>
      </w:r>
      <w:r w:rsidR="00D640FA">
        <w:rPr>
          <w:rFonts w:asciiTheme="minorHAnsi" w:hAnsiTheme="minorHAnsi" w:cstheme="minorHAnsi"/>
          <w:bCs/>
          <w:sz w:val="23"/>
          <w:szCs w:val="23"/>
        </w:rPr>
        <w:t>press releases, website posting</w:t>
      </w:r>
      <w:r>
        <w:rPr>
          <w:rFonts w:asciiTheme="minorHAnsi" w:hAnsiTheme="minorHAnsi" w:cstheme="minorHAnsi"/>
          <w:bCs/>
          <w:sz w:val="23"/>
          <w:szCs w:val="23"/>
        </w:rPr>
        <w:t>s</w:t>
      </w:r>
      <w:r w:rsidR="00D640FA">
        <w:rPr>
          <w:rFonts w:asciiTheme="minorHAnsi" w:hAnsiTheme="minorHAnsi" w:cstheme="minorHAnsi"/>
          <w:bCs/>
          <w:sz w:val="23"/>
          <w:szCs w:val="23"/>
        </w:rPr>
        <w:t xml:space="preserve">, and </w:t>
      </w:r>
      <w:r>
        <w:rPr>
          <w:rFonts w:asciiTheme="minorHAnsi" w:hAnsiTheme="minorHAnsi" w:cstheme="minorHAnsi"/>
          <w:bCs/>
          <w:sz w:val="23"/>
          <w:szCs w:val="23"/>
        </w:rPr>
        <w:t xml:space="preserve">content </w:t>
      </w:r>
      <w:r w:rsidR="00D640FA">
        <w:rPr>
          <w:rFonts w:asciiTheme="minorHAnsi" w:hAnsiTheme="minorHAnsi" w:cstheme="minorHAnsi"/>
          <w:bCs/>
          <w:sz w:val="23"/>
          <w:szCs w:val="23"/>
        </w:rPr>
        <w:t xml:space="preserve">for the </w:t>
      </w:r>
      <w:r>
        <w:rPr>
          <w:rFonts w:asciiTheme="minorHAnsi" w:hAnsiTheme="minorHAnsi" w:cstheme="minorHAnsi"/>
          <w:bCs/>
          <w:sz w:val="23"/>
          <w:szCs w:val="23"/>
        </w:rPr>
        <w:t xml:space="preserve">JMU </w:t>
      </w:r>
      <w:r w:rsidR="00D640FA">
        <w:rPr>
          <w:rFonts w:asciiTheme="minorHAnsi" w:hAnsiTheme="minorHAnsi" w:cstheme="minorHAnsi"/>
          <w:bCs/>
          <w:sz w:val="23"/>
          <w:szCs w:val="23"/>
        </w:rPr>
        <w:t>Twitter account</w:t>
      </w:r>
    </w:p>
    <w:p w14:paraId="5365C4E1" w14:textId="09DB61E6" w:rsidR="00D640FA" w:rsidRPr="004E091B" w:rsidRDefault="007D6C67" w:rsidP="00D640FA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  <w:r w:rsidRPr="004E091B">
        <w:rPr>
          <w:rFonts w:asciiTheme="minorHAnsi" w:hAnsiTheme="minorHAnsi" w:cstheme="minorHAnsi"/>
          <w:bCs/>
          <w:sz w:val="23"/>
          <w:szCs w:val="23"/>
        </w:rPr>
        <w:t xml:space="preserve">Issued </w:t>
      </w:r>
      <w:r w:rsidR="00D640FA" w:rsidRPr="004E091B">
        <w:rPr>
          <w:rFonts w:asciiTheme="minorHAnsi" w:hAnsiTheme="minorHAnsi" w:cstheme="minorHAnsi"/>
          <w:bCs/>
          <w:sz w:val="23"/>
          <w:szCs w:val="23"/>
        </w:rPr>
        <w:t xml:space="preserve">press and media releases </w:t>
      </w:r>
      <w:r w:rsidRPr="004E091B">
        <w:rPr>
          <w:rFonts w:asciiTheme="minorHAnsi" w:hAnsiTheme="minorHAnsi" w:cstheme="minorHAnsi"/>
          <w:bCs/>
          <w:sz w:val="23"/>
          <w:szCs w:val="23"/>
        </w:rPr>
        <w:t xml:space="preserve">for JMU events and related items </w:t>
      </w:r>
      <w:r w:rsidR="00D640FA" w:rsidRPr="004E091B">
        <w:rPr>
          <w:rFonts w:asciiTheme="minorHAnsi" w:hAnsiTheme="minorHAnsi" w:cstheme="minorHAnsi"/>
          <w:bCs/>
          <w:sz w:val="23"/>
          <w:szCs w:val="23"/>
        </w:rPr>
        <w:t xml:space="preserve">through </w:t>
      </w:r>
      <w:r w:rsidR="008A6258">
        <w:rPr>
          <w:rFonts w:asciiTheme="minorHAnsi" w:hAnsiTheme="minorHAnsi" w:cstheme="minorHAnsi"/>
          <w:bCs/>
          <w:sz w:val="23"/>
          <w:szCs w:val="23"/>
        </w:rPr>
        <w:t>JMU media reporting application (</w:t>
      </w:r>
      <w:proofErr w:type="spellStart"/>
      <w:r w:rsidR="00D640FA" w:rsidRPr="004E091B">
        <w:rPr>
          <w:rFonts w:asciiTheme="minorHAnsi" w:hAnsiTheme="minorHAnsi" w:cstheme="minorHAnsi"/>
          <w:bCs/>
          <w:sz w:val="23"/>
          <w:szCs w:val="23"/>
        </w:rPr>
        <w:t>Cision</w:t>
      </w:r>
      <w:proofErr w:type="spellEnd"/>
      <w:r w:rsidR="008A6258">
        <w:rPr>
          <w:rFonts w:asciiTheme="minorHAnsi" w:hAnsiTheme="minorHAnsi" w:cstheme="minorHAnsi"/>
          <w:bCs/>
          <w:sz w:val="23"/>
          <w:szCs w:val="23"/>
        </w:rPr>
        <w:t>)</w:t>
      </w:r>
    </w:p>
    <w:p w14:paraId="11EBF048" w14:textId="77777777" w:rsidR="004E091B" w:rsidRPr="004E091B" w:rsidRDefault="004E091B" w:rsidP="004E091B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Cs/>
          <w:sz w:val="23"/>
          <w:szCs w:val="23"/>
        </w:rPr>
      </w:pPr>
      <w:r w:rsidRPr="004E091B">
        <w:rPr>
          <w:rFonts w:asciiTheme="minorHAnsi" w:hAnsiTheme="minorHAnsi" w:cstheme="minorHAnsi"/>
          <w:bCs/>
          <w:sz w:val="23"/>
          <w:szCs w:val="23"/>
        </w:rPr>
        <w:t>Updated</w:t>
      </w:r>
      <w:r>
        <w:rPr>
          <w:rFonts w:asciiTheme="minorHAnsi" w:hAnsiTheme="minorHAnsi" w:cstheme="minorHAnsi"/>
          <w:bCs/>
          <w:sz w:val="23"/>
          <w:szCs w:val="23"/>
        </w:rPr>
        <w:t xml:space="preserve"> and maintained JMU website for faculty and communications posting</w:t>
      </w:r>
    </w:p>
    <w:p w14:paraId="10DBF4AB" w14:textId="1C8B7070" w:rsidR="004E091B" w:rsidRPr="004E091B" w:rsidRDefault="007D6C67" w:rsidP="004E091B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  <w:r w:rsidRPr="004E091B">
        <w:rPr>
          <w:rFonts w:asciiTheme="minorHAnsi" w:hAnsiTheme="minorHAnsi" w:cstheme="minorHAnsi"/>
          <w:bCs/>
          <w:sz w:val="23"/>
          <w:szCs w:val="23"/>
        </w:rPr>
        <w:t xml:space="preserve">Facilitated and scripted content for </w:t>
      </w:r>
      <w:r w:rsidR="00D640FA" w:rsidRPr="004E091B">
        <w:rPr>
          <w:rFonts w:asciiTheme="minorHAnsi" w:hAnsiTheme="minorHAnsi" w:cstheme="minorHAnsi"/>
          <w:bCs/>
          <w:sz w:val="23"/>
          <w:szCs w:val="23"/>
        </w:rPr>
        <w:t>interviews between faculty and reporters on ProfNet</w:t>
      </w:r>
    </w:p>
    <w:p w14:paraId="2B26F08D" w14:textId="77777777" w:rsidR="00D640FA" w:rsidRPr="00D640FA" w:rsidRDefault="00D640FA" w:rsidP="00D640FA">
      <w:pPr>
        <w:pStyle w:val="Header"/>
        <w:tabs>
          <w:tab w:val="clear" w:pos="4320"/>
          <w:tab w:val="clear" w:pos="8640"/>
          <w:tab w:val="right" w:pos="10224"/>
        </w:tabs>
        <w:ind w:left="720"/>
        <w:rPr>
          <w:rFonts w:asciiTheme="minorHAnsi" w:hAnsiTheme="minorHAnsi" w:cstheme="minorHAnsi"/>
          <w:b/>
          <w:sz w:val="23"/>
          <w:szCs w:val="23"/>
        </w:rPr>
      </w:pPr>
    </w:p>
    <w:p w14:paraId="49B39231" w14:textId="20ABD1F7" w:rsidR="00F0136E" w:rsidRPr="002C26AD" w:rsidRDefault="00F0136E" w:rsidP="00F0136E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Nordstrom</w:t>
      </w:r>
      <w:r w:rsidR="007D6C67">
        <w:rPr>
          <w:rFonts w:asciiTheme="minorHAnsi" w:hAnsiTheme="minorHAnsi" w:cstheme="minorHAnsi"/>
          <w:b/>
          <w:sz w:val="23"/>
          <w:szCs w:val="23"/>
        </w:rPr>
        <w:t>, Inc.</w:t>
      </w:r>
      <w:r>
        <w:rPr>
          <w:rFonts w:asciiTheme="minorHAnsi" w:hAnsiTheme="minorHAnsi" w:cstheme="minorHAnsi"/>
          <w:b/>
          <w:sz w:val="23"/>
          <w:szCs w:val="23"/>
        </w:rPr>
        <w:tab/>
        <w:t>May 2022 – Aug. 2022</w:t>
      </w:r>
    </w:p>
    <w:p w14:paraId="3C606022" w14:textId="5FDCD962" w:rsidR="00511649" w:rsidRPr="00F0136E" w:rsidRDefault="00F0136E" w:rsidP="00F0136E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Sales Associate</w:t>
      </w:r>
      <w:r w:rsidR="007D6C67">
        <w:rPr>
          <w:rFonts w:asciiTheme="minorHAnsi" w:hAnsiTheme="minorHAnsi" w:cstheme="minorHAnsi"/>
          <w:b/>
          <w:sz w:val="23"/>
          <w:szCs w:val="23"/>
        </w:rPr>
        <w:t xml:space="preserve"> (Nordstrom Rack)</w:t>
      </w:r>
      <w:r w:rsidRPr="002C26AD">
        <w:rPr>
          <w:rFonts w:asciiTheme="minorHAnsi" w:hAnsiTheme="minorHAnsi" w:cstheme="minorHAnsi"/>
          <w:b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>Ashburn, VA</w:t>
      </w:r>
    </w:p>
    <w:p w14:paraId="04A32C71" w14:textId="4A8345E6" w:rsidR="00511649" w:rsidRPr="00511649" w:rsidRDefault="007D6C67" w:rsidP="0051164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Maintained fitting room and assisted customers</w:t>
      </w:r>
    </w:p>
    <w:p w14:paraId="78AF752B" w14:textId="53B9AED0" w:rsidR="00511649" w:rsidRPr="00511649" w:rsidRDefault="00511649" w:rsidP="0051164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Kept the sales floor and fitting rooms up to the standards of the company</w:t>
      </w:r>
    </w:p>
    <w:p w14:paraId="037B325F" w14:textId="77777777" w:rsidR="00D640FA" w:rsidRDefault="00D640FA" w:rsidP="00D640FA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</w:p>
    <w:p w14:paraId="0C1AFDB6" w14:textId="638514C8" w:rsidR="00D640FA" w:rsidRPr="002C26AD" w:rsidRDefault="00D640FA" w:rsidP="00D640FA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Old Navy, LLC</w:t>
      </w:r>
      <w:r>
        <w:rPr>
          <w:rFonts w:asciiTheme="minorHAnsi" w:hAnsiTheme="minorHAnsi" w:cstheme="minorHAnsi"/>
          <w:b/>
          <w:sz w:val="23"/>
          <w:szCs w:val="23"/>
        </w:rPr>
        <w:tab/>
        <w:t>Oct. 2019 – Jan. 2022</w:t>
      </w:r>
    </w:p>
    <w:p w14:paraId="0283EFB6" w14:textId="77777777" w:rsidR="00D640FA" w:rsidRPr="002C26AD" w:rsidRDefault="00D640FA" w:rsidP="00D640FA">
      <w:pPr>
        <w:pStyle w:val="Header"/>
        <w:tabs>
          <w:tab w:val="clear" w:pos="4320"/>
          <w:tab w:val="clear" w:pos="8640"/>
          <w:tab w:val="right" w:pos="10224"/>
        </w:tabs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Sales Associate</w:t>
      </w:r>
      <w:r w:rsidRPr="002C26AD">
        <w:rPr>
          <w:rFonts w:asciiTheme="minorHAnsi" w:hAnsiTheme="minorHAnsi" w:cstheme="minorHAnsi"/>
          <w:b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>Ashburn, VA</w:t>
      </w:r>
    </w:p>
    <w:p w14:paraId="1A8FBC43" w14:textId="3897957C" w:rsidR="00D640FA" w:rsidRDefault="007D6C67" w:rsidP="00D640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Managed </w:t>
      </w:r>
      <w:r w:rsidR="00D640FA">
        <w:rPr>
          <w:rFonts w:asciiTheme="minorHAnsi" w:hAnsiTheme="minorHAnsi" w:cstheme="minorHAnsi"/>
          <w:sz w:val="23"/>
          <w:szCs w:val="23"/>
        </w:rPr>
        <w:t>cash register and sales floor</w:t>
      </w:r>
      <w:r>
        <w:rPr>
          <w:rFonts w:asciiTheme="minorHAnsi" w:hAnsiTheme="minorHAnsi" w:cstheme="minorHAnsi"/>
          <w:sz w:val="23"/>
          <w:szCs w:val="23"/>
        </w:rPr>
        <w:t xml:space="preserve"> activities</w:t>
      </w:r>
    </w:p>
    <w:p w14:paraId="103A530F" w14:textId="5789F89D" w:rsidR="00D640FA" w:rsidRPr="007D6C67" w:rsidRDefault="007D6C67" w:rsidP="004238B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3"/>
          <w:szCs w:val="23"/>
        </w:rPr>
      </w:pPr>
      <w:r w:rsidRPr="007D6C67">
        <w:rPr>
          <w:rFonts w:asciiTheme="minorHAnsi" w:hAnsiTheme="minorHAnsi" w:cstheme="minorHAnsi"/>
          <w:sz w:val="23"/>
          <w:szCs w:val="23"/>
        </w:rPr>
        <w:t xml:space="preserve">Packaged online orders for distribution and worked </w:t>
      </w:r>
      <w:r w:rsidR="00D640FA" w:rsidRPr="007D6C67">
        <w:rPr>
          <w:rFonts w:asciiTheme="minorHAnsi" w:hAnsiTheme="minorHAnsi" w:cstheme="minorHAnsi"/>
          <w:sz w:val="23"/>
          <w:szCs w:val="23"/>
        </w:rPr>
        <w:t>online rapid curbside pickup</w:t>
      </w:r>
    </w:p>
    <w:p w14:paraId="2BC899C6" w14:textId="71EC587D" w:rsidR="00122886" w:rsidRPr="002C26AD" w:rsidRDefault="00122886" w:rsidP="00122886">
      <w:pPr>
        <w:rPr>
          <w:rFonts w:asciiTheme="minorHAnsi" w:hAnsiTheme="minorHAnsi" w:cstheme="minorHAnsi"/>
          <w:sz w:val="23"/>
          <w:szCs w:val="23"/>
        </w:rPr>
      </w:pPr>
    </w:p>
    <w:p w14:paraId="3CF99CDB" w14:textId="77777777" w:rsidR="00EF2E61" w:rsidRPr="002C26AD" w:rsidRDefault="00EF2E61" w:rsidP="00EF2E61">
      <w:pPr>
        <w:pStyle w:val="Header"/>
        <w:pBdr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2C26AD">
        <w:rPr>
          <w:rFonts w:asciiTheme="minorHAnsi" w:hAnsiTheme="minorHAnsi" w:cstheme="minorHAnsi"/>
          <w:b/>
          <w:sz w:val="23"/>
          <w:szCs w:val="23"/>
        </w:rPr>
        <w:t>EDUCATION</w:t>
      </w:r>
    </w:p>
    <w:p w14:paraId="3D67E993" w14:textId="55AE09D5" w:rsidR="008856F1" w:rsidRDefault="0043101B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bCs/>
          <w:sz w:val="23"/>
          <w:szCs w:val="23"/>
        </w:rPr>
      </w:pPr>
      <w:r w:rsidRPr="002C26AD">
        <w:rPr>
          <w:rFonts w:asciiTheme="minorHAnsi" w:hAnsiTheme="minorHAnsi" w:cstheme="minorHAnsi"/>
          <w:b/>
          <w:sz w:val="23"/>
          <w:szCs w:val="23"/>
        </w:rPr>
        <w:t xml:space="preserve">Bachelor of </w:t>
      </w:r>
      <w:r w:rsidR="008856F1">
        <w:rPr>
          <w:rFonts w:asciiTheme="minorHAnsi" w:hAnsiTheme="minorHAnsi" w:cstheme="minorHAnsi"/>
          <w:b/>
          <w:sz w:val="23"/>
          <w:szCs w:val="23"/>
        </w:rPr>
        <w:t xml:space="preserve">Arts, </w:t>
      </w:r>
      <w:r w:rsidR="008856F1" w:rsidRPr="008856F1">
        <w:rPr>
          <w:rFonts w:asciiTheme="minorHAnsi" w:hAnsiTheme="minorHAnsi" w:cstheme="minorHAnsi"/>
          <w:bCs/>
          <w:sz w:val="23"/>
          <w:szCs w:val="23"/>
        </w:rPr>
        <w:t>Communication</w:t>
      </w:r>
      <w:r w:rsidR="001A78BD">
        <w:rPr>
          <w:rFonts w:asciiTheme="minorHAnsi" w:hAnsiTheme="minorHAnsi" w:cstheme="minorHAnsi"/>
          <w:bCs/>
          <w:sz w:val="23"/>
          <w:szCs w:val="23"/>
        </w:rPr>
        <w:t xml:space="preserve"> Studies</w:t>
      </w:r>
      <w:r w:rsidR="00B56F50">
        <w:rPr>
          <w:rFonts w:asciiTheme="minorHAnsi" w:hAnsiTheme="minorHAnsi" w:cstheme="minorHAnsi"/>
          <w:bCs/>
          <w:sz w:val="23"/>
          <w:szCs w:val="23"/>
        </w:rPr>
        <w:t xml:space="preserve">- Public Relations Concentration </w:t>
      </w:r>
    </w:p>
    <w:p w14:paraId="061D6BC3" w14:textId="65A842AC" w:rsidR="008856F1" w:rsidRDefault="008856F1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bCs/>
          <w:sz w:val="23"/>
          <w:szCs w:val="23"/>
        </w:rPr>
      </w:pPr>
      <w:r w:rsidRPr="009F4B79">
        <w:rPr>
          <w:rFonts w:asciiTheme="minorHAnsi" w:hAnsiTheme="minorHAnsi" w:cstheme="minorHAnsi"/>
          <w:bCs/>
          <w:sz w:val="23"/>
          <w:szCs w:val="23"/>
        </w:rPr>
        <w:t>Minor, Dance</w:t>
      </w:r>
    </w:p>
    <w:p w14:paraId="0FCD9944" w14:textId="2E38707E" w:rsidR="008856F1" w:rsidRPr="008856F1" w:rsidRDefault="008856F1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>Anticipated graduation – May 2024</w:t>
      </w:r>
    </w:p>
    <w:p w14:paraId="1BCE1012" w14:textId="757E8174" w:rsidR="00EF2E61" w:rsidRDefault="008856F1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>James Madison University</w:t>
      </w:r>
      <w:bookmarkEnd w:id="0"/>
    </w:p>
    <w:p w14:paraId="2D8BD971" w14:textId="6921865C" w:rsidR="008856F1" w:rsidRDefault="008856F1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bCs/>
          <w:sz w:val="23"/>
          <w:szCs w:val="23"/>
        </w:rPr>
      </w:pPr>
    </w:p>
    <w:p w14:paraId="3188F739" w14:textId="5C6E5E60" w:rsidR="008856F1" w:rsidRPr="002C26AD" w:rsidRDefault="008856F1" w:rsidP="008856F1">
      <w:pPr>
        <w:pStyle w:val="Header"/>
        <w:pBdr>
          <w:bottom w:val="single" w:sz="18" w:space="1" w:color="auto"/>
        </w:pBdr>
        <w:shd w:val="clear" w:color="auto" w:fill="D9D9D9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AWARDS &amp; CERTIFIC</w:t>
      </w:r>
      <w:r w:rsidR="004E091B">
        <w:rPr>
          <w:rFonts w:asciiTheme="minorHAnsi" w:hAnsiTheme="minorHAnsi" w:cstheme="minorHAnsi"/>
          <w:b/>
          <w:sz w:val="23"/>
          <w:szCs w:val="23"/>
        </w:rPr>
        <w:t>ATIONS</w:t>
      </w:r>
    </w:p>
    <w:p w14:paraId="018B2C62" w14:textId="42AA0ECE" w:rsidR="004E091B" w:rsidRPr="004E091B" w:rsidRDefault="004E091B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Certified in Cascade Content Management System</w:t>
      </w:r>
      <w:r w:rsidR="006B31B3">
        <w:rPr>
          <w:rFonts w:asciiTheme="minorHAnsi" w:hAnsiTheme="minorHAnsi" w:cstheme="minorHAnsi"/>
          <w:b/>
          <w:sz w:val="23"/>
          <w:szCs w:val="23"/>
        </w:rPr>
        <w:t>, September 2022</w:t>
      </w:r>
    </w:p>
    <w:p w14:paraId="462C6E1C" w14:textId="095E4BB6" w:rsidR="008856F1" w:rsidRDefault="008856F1" w:rsidP="0082380B">
      <w:pPr>
        <w:tabs>
          <w:tab w:val="left" w:pos="360"/>
          <w:tab w:val="right" w:pos="9900"/>
        </w:tabs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Girl Scout Gold Award recipient</w:t>
      </w:r>
      <w:r w:rsidR="007D6C67">
        <w:rPr>
          <w:rFonts w:asciiTheme="minorHAnsi" w:hAnsiTheme="minorHAnsi" w:cstheme="minorHAnsi"/>
          <w:b/>
          <w:sz w:val="23"/>
          <w:szCs w:val="23"/>
        </w:rPr>
        <w:t xml:space="preserve">, </w:t>
      </w:r>
      <w:r>
        <w:rPr>
          <w:rFonts w:asciiTheme="minorHAnsi" w:hAnsiTheme="minorHAnsi" w:cstheme="minorHAnsi"/>
          <w:b/>
          <w:sz w:val="23"/>
          <w:szCs w:val="23"/>
        </w:rPr>
        <w:t>Sept</w:t>
      </w:r>
      <w:r w:rsidR="007D6C67">
        <w:rPr>
          <w:rFonts w:asciiTheme="minorHAnsi" w:hAnsiTheme="minorHAnsi" w:cstheme="minorHAnsi"/>
          <w:b/>
          <w:sz w:val="23"/>
          <w:szCs w:val="23"/>
        </w:rPr>
        <w:t>ember</w:t>
      </w:r>
      <w:r>
        <w:rPr>
          <w:rFonts w:asciiTheme="minorHAnsi" w:hAnsiTheme="minorHAnsi" w:cstheme="minorHAnsi"/>
          <w:b/>
          <w:sz w:val="23"/>
          <w:szCs w:val="23"/>
        </w:rPr>
        <w:t xml:space="preserve"> 2019</w:t>
      </w:r>
    </w:p>
    <w:sectPr w:rsidR="008856F1" w:rsidSect="0064539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D377" w14:textId="77777777" w:rsidR="009F1E94" w:rsidRDefault="009F1E94" w:rsidP="00D509F5">
      <w:r>
        <w:separator/>
      </w:r>
    </w:p>
  </w:endnote>
  <w:endnote w:type="continuationSeparator" w:id="0">
    <w:p w14:paraId="2E40227D" w14:textId="77777777" w:rsidR="009F1E94" w:rsidRDefault="009F1E94" w:rsidP="00D5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EADB" w14:textId="77777777" w:rsidR="009F1E94" w:rsidRDefault="009F1E94" w:rsidP="00D509F5">
      <w:r>
        <w:separator/>
      </w:r>
    </w:p>
  </w:footnote>
  <w:footnote w:type="continuationSeparator" w:id="0">
    <w:p w14:paraId="02DDF0A0" w14:textId="77777777" w:rsidR="009F1E94" w:rsidRDefault="009F1E94" w:rsidP="00D5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D64"/>
    <w:multiLevelType w:val="hybridMultilevel"/>
    <w:tmpl w:val="D72A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32001"/>
    <w:multiLevelType w:val="hybridMultilevel"/>
    <w:tmpl w:val="655CD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AC4646">
      <w:numFmt w:val="bullet"/>
      <w:lvlText w:val=""/>
      <w:lvlJc w:val="left"/>
      <w:pPr>
        <w:ind w:left="1440" w:hanging="720"/>
      </w:pPr>
      <w:rPr>
        <w:rFonts w:ascii="Wingdings" w:eastAsia="MS Mincho" w:hAnsi="Wingdings" w:cs="Time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23A9D"/>
    <w:multiLevelType w:val="hybridMultilevel"/>
    <w:tmpl w:val="D2CC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10A"/>
    <w:multiLevelType w:val="hybridMultilevel"/>
    <w:tmpl w:val="FB9C3B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B602D2"/>
    <w:multiLevelType w:val="hybridMultilevel"/>
    <w:tmpl w:val="B140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24D1"/>
    <w:multiLevelType w:val="hybridMultilevel"/>
    <w:tmpl w:val="244A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C26F8"/>
    <w:multiLevelType w:val="hybridMultilevel"/>
    <w:tmpl w:val="8F2E5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271431">
    <w:abstractNumId w:val="1"/>
  </w:num>
  <w:num w:numId="2" w16cid:durableId="1110469974">
    <w:abstractNumId w:val="6"/>
  </w:num>
  <w:num w:numId="3" w16cid:durableId="632832134">
    <w:abstractNumId w:val="3"/>
  </w:num>
  <w:num w:numId="4" w16cid:durableId="804002631">
    <w:abstractNumId w:val="2"/>
  </w:num>
  <w:num w:numId="5" w16cid:durableId="1222250329">
    <w:abstractNumId w:val="5"/>
  </w:num>
  <w:num w:numId="6" w16cid:durableId="644624264">
    <w:abstractNumId w:val="4"/>
  </w:num>
  <w:num w:numId="7" w16cid:durableId="151907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38"/>
    <w:rsid w:val="00005E31"/>
    <w:rsid w:val="00013215"/>
    <w:rsid w:val="00037BCF"/>
    <w:rsid w:val="00064B61"/>
    <w:rsid w:val="00085869"/>
    <w:rsid w:val="0008609C"/>
    <w:rsid w:val="000A7B22"/>
    <w:rsid w:val="000B527F"/>
    <w:rsid w:val="000C3600"/>
    <w:rsid w:val="000F3ACA"/>
    <w:rsid w:val="00116B74"/>
    <w:rsid w:val="00122886"/>
    <w:rsid w:val="00130479"/>
    <w:rsid w:val="0013744B"/>
    <w:rsid w:val="00181D01"/>
    <w:rsid w:val="001A0550"/>
    <w:rsid w:val="001A6779"/>
    <w:rsid w:val="001A742C"/>
    <w:rsid w:val="001A78BD"/>
    <w:rsid w:val="001B63B2"/>
    <w:rsid w:val="001F5C14"/>
    <w:rsid w:val="001F6F70"/>
    <w:rsid w:val="00282DDB"/>
    <w:rsid w:val="002919CF"/>
    <w:rsid w:val="002B24F8"/>
    <w:rsid w:val="002C26AD"/>
    <w:rsid w:val="002D662A"/>
    <w:rsid w:val="002F1C5F"/>
    <w:rsid w:val="0030105E"/>
    <w:rsid w:val="00306991"/>
    <w:rsid w:val="003071E9"/>
    <w:rsid w:val="003120A3"/>
    <w:rsid w:val="0035403D"/>
    <w:rsid w:val="00363BAF"/>
    <w:rsid w:val="00367C7F"/>
    <w:rsid w:val="00374899"/>
    <w:rsid w:val="00386165"/>
    <w:rsid w:val="003929E8"/>
    <w:rsid w:val="00396E26"/>
    <w:rsid w:val="003A12E0"/>
    <w:rsid w:val="003A3BF4"/>
    <w:rsid w:val="003D42F5"/>
    <w:rsid w:val="003D456B"/>
    <w:rsid w:val="00422963"/>
    <w:rsid w:val="00423B5D"/>
    <w:rsid w:val="0043101B"/>
    <w:rsid w:val="004557A2"/>
    <w:rsid w:val="00471104"/>
    <w:rsid w:val="0047234C"/>
    <w:rsid w:val="0047579F"/>
    <w:rsid w:val="004B012C"/>
    <w:rsid w:val="004E091B"/>
    <w:rsid w:val="004E7EC3"/>
    <w:rsid w:val="004F0266"/>
    <w:rsid w:val="00501FC4"/>
    <w:rsid w:val="00511649"/>
    <w:rsid w:val="00523376"/>
    <w:rsid w:val="00525823"/>
    <w:rsid w:val="00544D53"/>
    <w:rsid w:val="00571D01"/>
    <w:rsid w:val="00576443"/>
    <w:rsid w:val="0059646C"/>
    <w:rsid w:val="005C1736"/>
    <w:rsid w:val="00606E17"/>
    <w:rsid w:val="00610CDE"/>
    <w:rsid w:val="006121FD"/>
    <w:rsid w:val="00616918"/>
    <w:rsid w:val="00645399"/>
    <w:rsid w:val="006505B7"/>
    <w:rsid w:val="00671AD0"/>
    <w:rsid w:val="0069208F"/>
    <w:rsid w:val="006B31B3"/>
    <w:rsid w:val="006D6308"/>
    <w:rsid w:val="006E5D0D"/>
    <w:rsid w:val="006F4FAA"/>
    <w:rsid w:val="006F6976"/>
    <w:rsid w:val="007256A6"/>
    <w:rsid w:val="00740E6F"/>
    <w:rsid w:val="00741C0E"/>
    <w:rsid w:val="00764AD3"/>
    <w:rsid w:val="00784410"/>
    <w:rsid w:val="007A2C69"/>
    <w:rsid w:val="007D6C67"/>
    <w:rsid w:val="007E047C"/>
    <w:rsid w:val="007E6A6D"/>
    <w:rsid w:val="007F1DF3"/>
    <w:rsid w:val="007F3F15"/>
    <w:rsid w:val="007F4DB9"/>
    <w:rsid w:val="008147A7"/>
    <w:rsid w:val="0082026E"/>
    <w:rsid w:val="0082380B"/>
    <w:rsid w:val="00827591"/>
    <w:rsid w:val="00835708"/>
    <w:rsid w:val="00837272"/>
    <w:rsid w:val="008449E3"/>
    <w:rsid w:val="00863883"/>
    <w:rsid w:val="00866298"/>
    <w:rsid w:val="00877CA2"/>
    <w:rsid w:val="008856F1"/>
    <w:rsid w:val="00896FDA"/>
    <w:rsid w:val="008A6258"/>
    <w:rsid w:val="008D1288"/>
    <w:rsid w:val="008D45A8"/>
    <w:rsid w:val="00900BC4"/>
    <w:rsid w:val="00906EA9"/>
    <w:rsid w:val="009075A0"/>
    <w:rsid w:val="009077DE"/>
    <w:rsid w:val="00910DB8"/>
    <w:rsid w:val="00915826"/>
    <w:rsid w:val="00921244"/>
    <w:rsid w:val="00940D33"/>
    <w:rsid w:val="0099173A"/>
    <w:rsid w:val="00993CCA"/>
    <w:rsid w:val="009F1E94"/>
    <w:rsid w:val="009F4B79"/>
    <w:rsid w:val="009F74DC"/>
    <w:rsid w:val="00A02079"/>
    <w:rsid w:val="00A04B9E"/>
    <w:rsid w:val="00A24D4B"/>
    <w:rsid w:val="00A25655"/>
    <w:rsid w:val="00A376C4"/>
    <w:rsid w:val="00A43A90"/>
    <w:rsid w:val="00A62149"/>
    <w:rsid w:val="00A64871"/>
    <w:rsid w:val="00A814BF"/>
    <w:rsid w:val="00A96100"/>
    <w:rsid w:val="00AA04FB"/>
    <w:rsid w:val="00AA19E6"/>
    <w:rsid w:val="00AD7621"/>
    <w:rsid w:val="00AF0D2F"/>
    <w:rsid w:val="00B15CCB"/>
    <w:rsid w:val="00B34A80"/>
    <w:rsid w:val="00B52A7F"/>
    <w:rsid w:val="00B56F50"/>
    <w:rsid w:val="00B76EB6"/>
    <w:rsid w:val="00BC5A24"/>
    <w:rsid w:val="00BD181C"/>
    <w:rsid w:val="00BF3D4A"/>
    <w:rsid w:val="00C54C9C"/>
    <w:rsid w:val="00C6547D"/>
    <w:rsid w:val="00C807AB"/>
    <w:rsid w:val="00CA1047"/>
    <w:rsid w:val="00CF3712"/>
    <w:rsid w:val="00CF76A7"/>
    <w:rsid w:val="00D22DFA"/>
    <w:rsid w:val="00D270C8"/>
    <w:rsid w:val="00D509F5"/>
    <w:rsid w:val="00D640FA"/>
    <w:rsid w:val="00D81439"/>
    <w:rsid w:val="00DA0FA3"/>
    <w:rsid w:val="00DB3095"/>
    <w:rsid w:val="00DF4BD3"/>
    <w:rsid w:val="00E00C1E"/>
    <w:rsid w:val="00E04D38"/>
    <w:rsid w:val="00E32BE5"/>
    <w:rsid w:val="00E40B46"/>
    <w:rsid w:val="00E449A5"/>
    <w:rsid w:val="00E50985"/>
    <w:rsid w:val="00E51695"/>
    <w:rsid w:val="00E60816"/>
    <w:rsid w:val="00E63358"/>
    <w:rsid w:val="00E80DCF"/>
    <w:rsid w:val="00E90795"/>
    <w:rsid w:val="00EA3DB4"/>
    <w:rsid w:val="00EA7AD5"/>
    <w:rsid w:val="00EB6E13"/>
    <w:rsid w:val="00EC3EFE"/>
    <w:rsid w:val="00EC6E30"/>
    <w:rsid w:val="00EF2E61"/>
    <w:rsid w:val="00F0136E"/>
    <w:rsid w:val="00F169A5"/>
    <w:rsid w:val="00F1743A"/>
    <w:rsid w:val="00F25718"/>
    <w:rsid w:val="00F265C4"/>
    <w:rsid w:val="00F30079"/>
    <w:rsid w:val="00F34130"/>
    <w:rsid w:val="00F56FE2"/>
    <w:rsid w:val="00F61778"/>
    <w:rsid w:val="00F62FA6"/>
    <w:rsid w:val="00F64B9E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3BFA"/>
  <w14:defaultImageDpi w14:val="32767"/>
  <w15:chartTrackingRefBased/>
  <w15:docId w15:val="{83702CC5-78D6-425A-82A8-ACDF8613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2E6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F2E61"/>
    <w:pPr>
      <w:tabs>
        <w:tab w:val="right" w:pos="8640"/>
      </w:tabs>
    </w:pPr>
    <w:rPr>
      <w:rFonts w:ascii="Times New Roman" w:eastAsia="Times New Roman" w:hAnsi="Times New Roman"/>
      <w:b/>
      <w:i/>
      <w:sz w:val="20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EF2E61"/>
    <w:rPr>
      <w:rFonts w:ascii="Times New Roman" w:eastAsia="Times New Roman" w:hAnsi="Times New Roman" w:cs="Times New Roman"/>
      <w:b/>
      <w:i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EF2E61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2E6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EF2E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2E61"/>
    <w:pPr>
      <w:suppressAutoHyphens/>
      <w:ind w:left="720"/>
      <w:contextualSpacing/>
    </w:pPr>
    <w:rPr>
      <w:rFonts w:ascii="Times New Roman" w:hAnsi="Times New Roman"/>
      <w:lang w:eastAsia="ar-SA"/>
    </w:rPr>
  </w:style>
  <w:style w:type="character" w:styleId="UnresolvedMention">
    <w:name w:val="Unresolved Mention"/>
    <w:basedOn w:val="DefaultParagraphFont"/>
    <w:uiPriority w:val="99"/>
    <w:rsid w:val="00E04D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78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78"/>
    <w:rPr>
      <w:rFonts w:ascii="Times New Roman" w:eastAsia="MS Mincho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1582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2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DDB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DDB"/>
    <w:rPr>
      <w:rFonts w:ascii="Cambria" w:eastAsia="MS Mincho" w:hAnsi="Cambria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09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9F5"/>
    <w:rPr>
      <w:rFonts w:ascii="Cambria" w:eastAsia="MS Mincho" w:hAnsi="Cambria" w:cs="Times New Roman"/>
    </w:rPr>
  </w:style>
  <w:style w:type="paragraph" w:styleId="Revision">
    <w:name w:val="Revision"/>
    <w:hidden/>
    <w:uiPriority w:val="99"/>
    <w:semiHidden/>
    <w:rsid w:val="00D640FA"/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yn.saad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delyn-saadah-4026841a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e\Downloads\Resume%20Standard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91E87F-3EFD-462D-853E-CC5C98EC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Standard template (1)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Saadah</dc:creator>
  <cp:keywords/>
  <dc:description/>
  <cp:lastModifiedBy>Saadah, Maddie - saadahmm</cp:lastModifiedBy>
  <cp:revision>4</cp:revision>
  <dcterms:created xsi:type="dcterms:W3CDTF">2023-04-11T21:20:00Z</dcterms:created>
  <dcterms:modified xsi:type="dcterms:W3CDTF">2023-04-12T17:49:00Z</dcterms:modified>
</cp:coreProperties>
</file>